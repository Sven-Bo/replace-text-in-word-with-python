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7AE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5680" behindDoc="1" locked="0" layoutInCell="1" allowOverlap="1" wp14:anchorId="5055FDF0" wp14:editId="0DFBB95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170CBF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13F04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029162" wp14:editId="4F5E38A2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ED589D" w14:textId="6911253D" w:rsidR="00D077E9" w:rsidRPr="00D86945" w:rsidRDefault="00703A4F" w:rsidP="00D077E9">
                                  <w:pPr>
                                    <w:pStyle w:val="Title"/>
                                  </w:pPr>
                                  <w:r>
                                    <w:t>Python Rocks!</w:t>
                                  </w:r>
                                </w:p>
                                <w:p w14:paraId="736D8348" w14:textId="16DAE9A2" w:rsidR="00D077E9" w:rsidRPr="00D86945" w:rsidRDefault="00234059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0291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73ED589D" w14:textId="6911253D" w:rsidR="00D077E9" w:rsidRPr="00D86945" w:rsidRDefault="00703A4F" w:rsidP="00D077E9">
                            <w:pPr>
                              <w:pStyle w:val="Title"/>
                            </w:pPr>
                            <w:r>
                              <w:t>Python Rocks!</w:t>
                            </w:r>
                          </w:p>
                          <w:p w14:paraId="736D8348" w14:textId="16DAE9A2" w:rsidR="00D077E9" w:rsidRPr="00D86945" w:rsidRDefault="00234059" w:rsidP="00D077E9">
                            <w:pPr>
                              <w:pStyle w:val="Title"/>
                              <w:spacing w:after="0"/>
                            </w:pPr>
                            <w: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F566A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8383E9" wp14:editId="03686D1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01761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BD97FB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4EC49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80616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DFC3C3F0F954847992ADB4508B8F9BF"/>
              </w:placeholder>
              <w15:appearance w15:val="hidden"/>
            </w:sdtPr>
            <w:sdtEndPr/>
            <w:sdtContent>
              <w:p w14:paraId="22068B98" w14:textId="22D1E0DF" w:rsidR="00D077E9" w:rsidRDefault="00C84FF6" w:rsidP="00D077E9"/>
            </w:sdtContent>
          </w:sdt>
          <w:p w14:paraId="70260B7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2DF753" wp14:editId="7676218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C0CA9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E9234A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9FC0BC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55D4C13" w14:textId="730D9D1D" w:rsidR="00D077E9" w:rsidRDefault="00C84FF6" w:rsidP="00D077E9">
            <w:sdt>
              <w:sdtPr>
                <w:id w:val="-1740469667"/>
                <w:placeholder>
                  <w:docPart w:val="797DEE194FD94A5EAB5183DE5D887AD8"/>
                </w:placeholder>
                <w15:appearance w15:val="hidden"/>
              </w:sdtPr>
              <w:sdtEndPr/>
              <w:sdtContent>
                <w:r w:rsidR="00234059">
                  <w:t>CODING IS FUN</w:t>
                </w:r>
              </w:sdtContent>
            </w:sdt>
          </w:p>
          <w:p w14:paraId="473C733B" w14:textId="591A13D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3E98221D546F4BE7AD79C6D3B1EF6B6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34059">
                  <w:t>Sven</w:t>
                </w:r>
              </w:sdtContent>
            </w:sdt>
          </w:p>
          <w:p w14:paraId="751D81B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A5C80E" w14:textId="65BAAB9C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85201B0" wp14:editId="45567A4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9BBA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6AFFB5" wp14:editId="55E0B74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AD98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968C893" w14:textId="77777777" w:rsidTr="00234059">
        <w:trPr>
          <w:trHeight w:val="3555"/>
        </w:trPr>
        <w:tc>
          <w:tcPr>
            <w:tcW w:w="9999" w:type="dxa"/>
          </w:tcPr>
          <w:p w14:paraId="5AAAE02A" w14:textId="1A64C4BA" w:rsidR="00234059" w:rsidRPr="00234059" w:rsidRDefault="00234059" w:rsidP="00DF027C">
            <w:pPr>
              <w:pStyle w:val="Heading2"/>
              <w:rPr>
                <w:b/>
                <w:bCs/>
                <w:sz w:val="72"/>
                <w:szCs w:val="48"/>
              </w:rPr>
            </w:pPr>
            <w:r w:rsidRPr="00234059">
              <w:rPr>
                <w:b/>
                <w:bCs/>
                <w:sz w:val="72"/>
                <w:szCs w:val="48"/>
              </w:rPr>
              <w:lastRenderedPageBreak/>
              <w:t xml:space="preserve">The current year is </w:t>
            </w:r>
            <w:r w:rsidR="00230042">
              <w:rPr>
                <w:b/>
                <w:bCs/>
                <w:sz w:val="72"/>
                <w:szCs w:val="48"/>
              </w:rPr>
              <w:t>2022</w:t>
            </w:r>
          </w:p>
          <w:p w14:paraId="17B1AA7E" w14:textId="6B55EE7B" w:rsidR="00D077E9" w:rsidRDefault="00C84FF6" w:rsidP="00DF027C">
            <w:pPr>
              <w:pStyle w:val="Heading2"/>
            </w:pPr>
            <w:sdt>
              <w:sdtPr>
                <w:id w:val="1660650702"/>
                <w:placeholder>
                  <w:docPart w:val="D3419066FC11410EB9289603BABF4AF3"/>
                </w:placeholder>
                <w15:dataBinding w:prefixMappings="xmlns:ns0='http://schemas.microsoft.com/temp/samples' " w:xpath="/ns0:employees[1]/ns0:employee[1]/ns0:CompanyName[1]" w:storeItemID="{00000000-0000-0000-0000-000000000000}"/>
                <w15:appearance w15:val="hidden"/>
              </w:sdtPr>
              <w:sdtEndPr/>
              <w:sdtContent>
                <w:r w:rsidR="00234059">
                  <w:t xml:space="preserve">Subscribe, Like and Comment! </w:t>
                </w:r>
                <w:r w:rsidR="00234059">
                  <w:rPr>
                    <mc:AlternateContent>
                      <mc:Choice Requires="w16se"/>
                      <mc:Fallback>
                        <w:rFonts w:ascii="Segoe UI Emoji" w:eastAsia="Segoe UI Emoji" w:hAnsi="Segoe UI Emoji" w:cs="Segoe UI Emoji"/>
                      </mc:Fallback>
                    </mc:AlternateContent>
                  </w:rPr>
                  <mc:AlternateContent>
                    <mc:Choice Requires="w16se">
                      <w16se:symEx w16se:font="Segoe UI Emoji" w16se:char="1F680"/>
                    </mc:Choice>
                    <mc:Fallback>
                      <w:t>🚀</w:t>
                    </mc:Fallback>
                  </mc:AlternateContent>
                </w:r>
              </w:sdtContent>
            </w:sdt>
          </w:p>
          <w:p w14:paraId="15E663C4" w14:textId="77777777" w:rsidR="00DF027C" w:rsidRDefault="00DF027C" w:rsidP="00DF027C"/>
          <w:p w14:paraId="3975A8E9" w14:textId="77777777" w:rsidR="00703A4F" w:rsidRDefault="00703A4F" w:rsidP="00DF027C">
            <w:pPr>
              <w:rPr>
                <w:bCs/>
              </w:rPr>
            </w:pPr>
          </w:p>
          <w:p w14:paraId="64370B83" w14:textId="77777777" w:rsidR="00703A4F" w:rsidRDefault="00703A4F" w:rsidP="00DF027C">
            <w:pPr>
              <w:rPr>
                <w:bCs/>
              </w:rPr>
            </w:pPr>
          </w:p>
          <w:p w14:paraId="6D942E91" w14:textId="4309B03B" w:rsidR="00703A4F" w:rsidRDefault="00703A4F" w:rsidP="00703A4F">
            <w:pPr>
              <w:jc w:val="center"/>
              <w:rPr>
                <w:bCs/>
              </w:rPr>
            </w:pPr>
            <w:r w:rsidRPr="00703A4F">
              <w:rPr>
                <w:bCs/>
                <w:sz w:val="72"/>
                <w:szCs w:val="52"/>
                <w:u w:val="single"/>
              </w:rPr>
              <w:t>Excel Add-In: MyToolBelt</w:t>
            </w:r>
          </w:p>
          <w:p w14:paraId="5DDECEB1" w14:textId="77777777" w:rsidR="00703A4F" w:rsidRDefault="00703A4F" w:rsidP="00DF027C">
            <w:pPr>
              <w:rPr>
                <w:bCs/>
              </w:rPr>
            </w:pPr>
          </w:p>
          <w:p w14:paraId="5EC861DD" w14:textId="58224C86" w:rsidR="00DF027C" w:rsidRDefault="00234059" w:rsidP="00DF027C">
            <w:pPr>
              <w:rPr>
                <w:bCs/>
              </w:rPr>
            </w:pPr>
            <w:r w:rsidRPr="00234059">
              <w:rPr>
                <w:bCs/>
              </w:rPr>
              <w:t xml:space="preserve">Ready To Become </w:t>
            </w:r>
            <w:proofErr w:type="gramStart"/>
            <w:r w:rsidRPr="00234059">
              <w:rPr>
                <w:bCs/>
              </w:rPr>
              <w:t>An</w:t>
            </w:r>
            <w:proofErr w:type="gramEnd"/>
            <w:r w:rsidRPr="00234059">
              <w:rPr>
                <w:bCs/>
              </w:rPr>
              <w:t xml:space="preserve"> Office Superhero</w:t>
            </w:r>
            <w:r w:rsidR="006A60A4">
              <w:rPr>
                <w:bCs/>
              </w:rPr>
              <w:t xml:space="preserve"> in </w:t>
            </w:r>
            <w:r w:rsidR="00230042">
              <w:rPr>
                <w:bCs/>
              </w:rPr>
              <w:t>2022</w:t>
            </w:r>
            <w:r w:rsidRPr="00234059">
              <w:rPr>
                <w:bCs/>
              </w:rPr>
              <w:t>?</w:t>
            </w:r>
          </w:p>
          <w:p w14:paraId="23C2A239" w14:textId="77777777" w:rsidR="00234059" w:rsidRPr="00234059" w:rsidRDefault="00234059" w:rsidP="00DF027C">
            <w:pPr>
              <w:rPr>
                <w:bCs/>
              </w:rPr>
            </w:pPr>
          </w:p>
          <w:p w14:paraId="666746CD" w14:textId="77777777" w:rsidR="00DF027C" w:rsidRDefault="00234059" w:rsidP="00DF027C">
            <w:pPr>
              <w:pStyle w:val="Content"/>
            </w:pPr>
            <w:r w:rsidRPr="00234059">
              <w:t>MyToolBelt saves every smart office worker time and effort when it comes to analysis with a unique set of tools you won’t find anywhere else:</w:t>
            </w:r>
          </w:p>
          <w:p w14:paraId="5F305638" w14:textId="6E1C27C5" w:rsidR="00234059" w:rsidRDefault="00703A4F" w:rsidP="00234059">
            <w:pPr>
              <w:pStyle w:val="Content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6180C21" wp14:editId="752D713C">
                  <wp:simplePos x="0" y="0"/>
                  <wp:positionH relativeFrom="column">
                    <wp:posOffset>3739515</wp:posOffset>
                  </wp:positionH>
                  <wp:positionV relativeFrom="paragraph">
                    <wp:posOffset>244475</wp:posOffset>
                  </wp:positionV>
                  <wp:extent cx="2609850" cy="228092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28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4059">
              <w:t>Generate flawless Python code based on your cell selection</w:t>
            </w:r>
          </w:p>
          <w:p w14:paraId="5C689296" w14:textId="11067A90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Call Python scripts from Excel without having to lift a finger</w:t>
            </w:r>
          </w:p>
          <w:p w14:paraId="32CC6214" w14:textId="77777777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Create Jupyter Notebooks from Excel</w:t>
            </w:r>
          </w:p>
          <w:p w14:paraId="65DB6E15" w14:textId="56CF9900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 xml:space="preserve">Add </w:t>
            </w:r>
            <w:r w:rsidR="00703A4F">
              <w:t>tick marks</w:t>
            </w:r>
            <w:r>
              <w:t xml:space="preserve"> to cells and highlight key areas</w:t>
            </w:r>
          </w:p>
          <w:p w14:paraId="2E1B0D26" w14:textId="28B6368B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Create an informative table of contents with ease</w:t>
            </w:r>
          </w:p>
          <w:p w14:paraId="2BB2551B" w14:textId="5D008B6F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… and many more powerful features</w:t>
            </w:r>
          </w:p>
          <w:p w14:paraId="439E2386" w14:textId="6B22CF68" w:rsidR="00234059" w:rsidRDefault="00234059" w:rsidP="00234059">
            <w:pPr>
              <w:pStyle w:val="Content"/>
            </w:pPr>
          </w:p>
          <w:p w14:paraId="485F41B6" w14:textId="794BDAF7" w:rsidR="00234059" w:rsidRPr="00234059" w:rsidRDefault="00234059" w:rsidP="00234059">
            <w:pPr>
              <w:pStyle w:val="Content"/>
              <w:rPr>
                <w:b/>
                <w:bCs/>
              </w:rPr>
            </w:pPr>
            <w:r w:rsidRPr="00234059">
              <w:rPr>
                <w:b/>
                <w:bCs/>
              </w:rPr>
              <w:t>This is your new superpower; why go to work without it?</w:t>
            </w:r>
          </w:p>
        </w:tc>
      </w:tr>
    </w:tbl>
    <w:p w14:paraId="34843E47" w14:textId="310EECB0" w:rsidR="0087605E" w:rsidRDefault="00703A4F" w:rsidP="00DF027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9ADD80" wp14:editId="64DD9D15">
                <wp:simplePos x="0" y="0"/>
                <wp:positionH relativeFrom="column">
                  <wp:posOffset>97155</wp:posOffset>
                </wp:positionH>
                <wp:positionV relativeFrom="paragraph">
                  <wp:posOffset>165735</wp:posOffset>
                </wp:positionV>
                <wp:extent cx="5829300" cy="1038225"/>
                <wp:effectExtent l="76200" t="57150" r="76200" b="104775"/>
                <wp:wrapNone/>
                <wp:docPr id="9" name="Rectangle: Rounded Corners 9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DC64" w14:textId="43971DAF" w:rsidR="00703A4F" w:rsidRPr="00703A4F" w:rsidRDefault="00703A4F" w:rsidP="00703A4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48"/>
                              </w:rPr>
                            </w:pPr>
                            <w:r w:rsidRPr="00703A4F">
                              <w:rPr>
                                <w:color w:val="FFFFFF" w:themeColor="background1"/>
                                <w:sz w:val="56"/>
                                <w:szCs w:val="48"/>
                              </w:rPr>
                              <w:t>Download the add-in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ADD80" id="Rectangle: Rounded Corners 9" o:spid="_x0000_s1027" href="https://pythonandvba.com/mytoolbelt" style="position:absolute;margin-left:7.65pt;margin-top:13.05pt;width:459pt;height:81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" o:button="t" fillcolor="#34aba2 [3206]" strokecolor="white [3201]" strokeweight="3pt">
                <v:fill o:detectmouseclick="t"/>
                <v:shadow on="t" color="black" opacity="28270f" origin=",.5" offset="0"/>
                <v:textbox>
                  <w:txbxContent>
                    <w:p w14:paraId="35FCDC64" w14:textId="43971DAF" w:rsidR="00703A4F" w:rsidRPr="00703A4F" w:rsidRDefault="00703A4F" w:rsidP="00703A4F">
                      <w:pPr>
                        <w:jc w:val="center"/>
                        <w:rPr>
                          <w:color w:val="FFFFFF" w:themeColor="background1"/>
                          <w:sz w:val="56"/>
                          <w:szCs w:val="48"/>
                        </w:rPr>
                      </w:pPr>
                      <w:r w:rsidRPr="00703A4F">
                        <w:rPr>
                          <w:color w:val="FFFFFF" w:themeColor="background1"/>
                          <w:sz w:val="56"/>
                          <w:szCs w:val="48"/>
                        </w:rPr>
                        <w:t>Download the add-in here!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B8B56" w14:textId="77777777" w:rsidR="00703A4F" w:rsidRPr="00D70D02" w:rsidRDefault="00703A4F" w:rsidP="00DF027C"/>
    <w:sectPr w:rsidR="00703A4F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1DBE" w14:textId="77777777" w:rsidR="00C84FF6" w:rsidRDefault="00C84FF6">
      <w:r>
        <w:separator/>
      </w:r>
    </w:p>
    <w:p w14:paraId="44DDC3A9" w14:textId="77777777" w:rsidR="00C84FF6" w:rsidRDefault="00C84FF6"/>
  </w:endnote>
  <w:endnote w:type="continuationSeparator" w:id="0">
    <w:p w14:paraId="6B63BBB5" w14:textId="77777777" w:rsidR="00C84FF6" w:rsidRDefault="00C84FF6">
      <w:r>
        <w:continuationSeparator/>
      </w:r>
    </w:p>
    <w:p w14:paraId="6C24FD6C" w14:textId="77777777" w:rsidR="00C84FF6" w:rsidRDefault="00C84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1327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D9805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685B" w14:textId="77777777" w:rsidR="00C84FF6" w:rsidRDefault="00C84FF6">
      <w:r>
        <w:separator/>
      </w:r>
    </w:p>
    <w:p w14:paraId="1A4635D7" w14:textId="77777777" w:rsidR="00C84FF6" w:rsidRDefault="00C84FF6"/>
  </w:footnote>
  <w:footnote w:type="continuationSeparator" w:id="0">
    <w:p w14:paraId="282F4F70" w14:textId="77777777" w:rsidR="00C84FF6" w:rsidRDefault="00C84FF6">
      <w:r>
        <w:continuationSeparator/>
      </w:r>
    </w:p>
    <w:p w14:paraId="3A074B56" w14:textId="77777777" w:rsidR="00C84FF6" w:rsidRDefault="00C84F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D3CBF6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AF612D2" w14:textId="77777777" w:rsidR="00D077E9" w:rsidRDefault="00D077E9">
          <w:pPr>
            <w:pStyle w:val="Header"/>
          </w:pPr>
        </w:p>
      </w:tc>
    </w:tr>
  </w:tbl>
  <w:p w14:paraId="4E88C13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065F"/>
    <w:multiLevelType w:val="hybridMultilevel"/>
    <w:tmpl w:val="51B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NjA2NjazMDKwNDJW0lEKTi0uzszPAykwrgUAR+eQwywAAAA="/>
  </w:docVars>
  <w:rsids>
    <w:rsidRoot w:val="00234059"/>
    <w:rsid w:val="0002482E"/>
    <w:rsid w:val="00050324"/>
    <w:rsid w:val="000A0150"/>
    <w:rsid w:val="000E63BC"/>
    <w:rsid w:val="000E63C9"/>
    <w:rsid w:val="00130E9D"/>
    <w:rsid w:val="00150A6D"/>
    <w:rsid w:val="00185B35"/>
    <w:rsid w:val="001F2BC8"/>
    <w:rsid w:val="001F5F6B"/>
    <w:rsid w:val="00230042"/>
    <w:rsid w:val="00234059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56DD3"/>
    <w:rsid w:val="006A60A4"/>
    <w:rsid w:val="006E5716"/>
    <w:rsid w:val="00703A4F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84FF6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1C88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87B0"/>
  <w15:docId w15:val="{B5D50416-8E43-4BCA-A31D-22259EC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703A4F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ythonandvba.com/mytoolbel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anatree\AppData\Local\Microsoft\Office\16.0\DTS\en-US%7b289680D2-309B-4C98-B7B4-05BB785BAE94%7d\%7b65FB8883-964F-4F85-B549-523290AA74B7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C3C3F0F954847992ADB4508B8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5B1AB-76D7-4944-A21E-7C144EEED4BD}"/>
      </w:docPartPr>
      <w:docPartBody>
        <w:p w:rsidR="00D13410" w:rsidRDefault="004210A6">
          <w:pPr>
            <w:pStyle w:val="ADFC3C3F0F954847992ADB4508B8F9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97DEE194FD94A5EAB5183DE5D887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3FA83-9EC4-4ABB-9700-08AA753B1FB5}"/>
      </w:docPartPr>
      <w:docPartBody>
        <w:p w:rsidR="00D13410" w:rsidRDefault="004210A6">
          <w:pPr>
            <w:pStyle w:val="797DEE194FD94A5EAB5183DE5D887AD8"/>
          </w:pPr>
          <w:r>
            <w:t>COMPANY NAME</w:t>
          </w:r>
        </w:p>
      </w:docPartBody>
    </w:docPart>
    <w:docPart>
      <w:docPartPr>
        <w:name w:val="3E98221D546F4BE7AD79C6D3B1EF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99C29-9553-4BE8-80CC-9EB789C90745}"/>
      </w:docPartPr>
      <w:docPartBody>
        <w:p w:rsidR="00D13410" w:rsidRDefault="004210A6">
          <w:pPr>
            <w:pStyle w:val="3E98221D546F4BE7AD79C6D3B1EF6B65"/>
          </w:pPr>
          <w:r>
            <w:t>Your Name</w:t>
          </w:r>
        </w:p>
      </w:docPartBody>
    </w:docPart>
    <w:docPart>
      <w:docPartPr>
        <w:name w:val="D3419066FC11410EB9289603BABF4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BF337-52DD-430D-AD92-94B677D2404D}"/>
      </w:docPartPr>
      <w:docPartBody>
        <w:p w:rsidR="00D13410" w:rsidRDefault="004210A6">
          <w:pPr>
            <w:pStyle w:val="D3419066FC11410EB9289603BABF4AF3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10"/>
    <w:rsid w:val="004210A6"/>
    <w:rsid w:val="0068210C"/>
    <w:rsid w:val="00AC053C"/>
    <w:rsid w:val="00D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ADFC3C3F0F954847992ADB4508B8F9BF">
    <w:name w:val="ADFC3C3F0F954847992ADB4508B8F9BF"/>
  </w:style>
  <w:style w:type="paragraph" w:customStyle="1" w:styleId="797DEE194FD94A5EAB5183DE5D887AD8">
    <w:name w:val="797DEE194FD94A5EAB5183DE5D887AD8"/>
  </w:style>
  <w:style w:type="paragraph" w:customStyle="1" w:styleId="3E98221D546F4BE7AD79C6D3B1EF6B65">
    <w:name w:val="3E98221D546F4BE7AD79C6D3B1EF6B65"/>
  </w:style>
  <w:style w:type="paragraph" w:customStyle="1" w:styleId="D3419066FC11410EB9289603BABF4AF3">
    <w:name w:val="D3419066FC11410EB9289603BABF4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Sven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{65FB8883-964F-4F85-B549-523290AA74B7}tf16392850_win32.dotx</Template>
  <TotalTime>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Bananatree</dc:creator>
  <cp:keywords/>
  <cp:lastModifiedBy>Sven Bo</cp:lastModifiedBy>
  <cp:revision>5</cp:revision>
  <cp:lastPrinted>2006-08-01T17:47:00Z</cp:lastPrinted>
  <dcterms:created xsi:type="dcterms:W3CDTF">2022-12-04T12:38:00Z</dcterms:created>
  <dcterms:modified xsi:type="dcterms:W3CDTF">2022-12-07T08:07:00Z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85f27f0d-fdd7-46db-b1f3-5ee3025625e3</vt:lpwstr>
  </property>
</Properties>
</file>